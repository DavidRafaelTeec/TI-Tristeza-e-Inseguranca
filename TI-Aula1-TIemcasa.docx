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1E2E2" w14:textId="77777777" w:rsidR="008E7B61" w:rsidRDefault="008E7B61" w:rsidP="00300C51"/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7650"/>
        <w:gridCol w:w="2807"/>
      </w:tblGrid>
      <w:tr w:rsidR="00B025BC" w14:paraId="2FFF837E" w14:textId="77777777" w:rsidTr="00444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7A99C4C0" w14:textId="77777777" w:rsidR="00B025BC" w:rsidRPr="008E7B61" w:rsidRDefault="00B025BC" w:rsidP="005904A8">
            <w:pPr>
              <w:rPr>
                <w:rFonts w:asciiTheme="majorHAnsi" w:hAnsiTheme="majorHAnsi"/>
                <w:sz w:val="24"/>
                <w:szCs w:val="24"/>
              </w:rPr>
            </w:pPr>
            <w:r w:rsidRPr="008E7B61">
              <w:rPr>
                <w:rFonts w:asciiTheme="majorHAnsi" w:hAnsiTheme="majorHAnsi"/>
                <w:sz w:val="24"/>
                <w:szCs w:val="24"/>
              </w:rPr>
              <w:t>NOME COMPLETO</w:t>
            </w:r>
          </w:p>
        </w:tc>
        <w:tc>
          <w:tcPr>
            <w:tcW w:w="2807" w:type="dxa"/>
          </w:tcPr>
          <w:p w14:paraId="781DF2FB" w14:textId="77777777" w:rsidR="00B025BC" w:rsidRPr="008E7B61" w:rsidRDefault="00B025BC" w:rsidP="005904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RA</w:t>
            </w:r>
          </w:p>
        </w:tc>
      </w:tr>
      <w:tr w:rsidR="00B025BC" w14:paraId="654F5807" w14:textId="77777777" w:rsidTr="00444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7864396F" w14:textId="0443F139" w:rsidR="00B025BC" w:rsidRDefault="00514B9D" w:rsidP="005904A8">
            <w:r>
              <w:t>David Rafael Mariano dos Santos Moura</w:t>
            </w:r>
          </w:p>
        </w:tc>
        <w:tc>
          <w:tcPr>
            <w:tcW w:w="2807" w:type="dxa"/>
          </w:tcPr>
          <w:p w14:paraId="37FC4E29" w14:textId="6B896D21" w:rsidR="00B025BC" w:rsidRDefault="00514B9D" w:rsidP="005904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B9D">
              <w:t>01202007</w:t>
            </w:r>
          </w:p>
        </w:tc>
      </w:tr>
    </w:tbl>
    <w:p w14:paraId="2FF0FC48" w14:textId="77777777" w:rsidR="00E45BD2" w:rsidRDefault="00E45BD2" w:rsidP="00E45BD2"/>
    <w:p w14:paraId="4B0B13AC" w14:textId="77777777" w:rsidR="006A7583" w:rsidRPr="006A7583" w:rsidRDefault="006A7583" w:rsidP="006A7583">
      <w:pPr>
        <w:numPr>
          <w:ilvl w:val="0"/>
          <w:numId w:val="16"/>
        </w:numPr>
      </w:pPr>
      <w:r w:rsidRPr="006A7583">
        <w:t xml:space="preserve">O que você deseja fazer em casa que tem relação com Tecnologia? </w:t>
      </w:r>
    </w:p>
    <w:p w14:paraId="02FE8C33" w14:textId="77777777" w:rsidR="00033910" w:rsidRPr="00FF2F12" w:rsidRDefault="00033910" w:rsidP="00FF2F12">
      <w:pPr>
        <w:jc w:val="both"/>
        <w:rPr>
          <w:rFonts w:ascii="Verdana" w:hAnsi="Verdana"/>
        </w:rPr>
      </w:pPr>
    </w:p>
    <w:tbl>
      <w:tblPr>
        <w:tblStyle w:val="Tabeladorelatriodestatus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9836E1" w14:paraId="2F62F6F0" w14:textId="77777777" w:rsidTr="009836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67" w:type="dxa"/>
          </w:tcPr>
          <w:p w14:paraId="7A55246A" w14:textId="2D6E0F8E" w:rsidR="009836E1" w:rsidRDefault="00514B9D" w:rsidP="009836E1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eu moro em um kitnet no fundo da casa dos meus pais e lá a internet não funciona muito bem então eu uso um repetidor de wi fi para usar a minha internet lá, porém o repedidor oscila muito então minhas aulas onlines estou tento no quarto dos meus pa</w:t>
            </w:r>
            <w:r w:rsidR="006E3131">
              <w:rPr>
                <w:rFonts w:ascii="Verdana" w:hAnsi="Verdana"/>
              </w:rPr>
              <w:t xml:space="preserve">IS </w:t>
            </w:r>
            <w:r>
              <w:rPr>
                <w:rFonts w:ascii="Verdana" w:hAnsi="Verdana"/>
              </w:rPr>
              <w:t xml:space="preserve">onde a internet funciona melhor, a ideia do meu projeto e instalar uma segunda internet em casa onde o modem e o roteador fique localizado no meu kitnet </w:t>
            </w:r>
          </w:p>
        </w:tc>
      </w:tr>
      <w:tr w:rsidR="009836E1" w14:paraId="2A789417" w14:textId="77777777" w:rsidTr="009836E1">
        <w:tc>
          <w:tcPr>
            <w:tcW w:w="10467" w:type="dxa"/>
          </w:tcPr>
          <w:p w14:paraId="02A82C7C" w14:textId="77777777" w:rsidR="009836E1" w:rsidRDefault="009836E1" w:rsidP="009836E1">
            <w:pPr>
              <w:jc w:val="both"/>
              <w:rPr>
                <w:rFonts w:ascii="Verdana" w:hAnsi="Verdana"/>
              </w:rPr>
            </w:pPr>
          </w:p>
          <w:p w14:paraId="08BF359E" w14:textId="77777777" w:rsidR="009836E1" w:rsidRDefault="009836E1" w:rsidP="009836E1">
            <w:pPr>
              <w:jc w:val="both"/>
              <w:rPr>
                <w:rFonts w:ascii="Verdana" w:hAnsi="Verdana"/>
              </w:rPr>
            </w:pPr>
          </w:p>
        </w:tc>
      </w:tr>
      <w:tr w:rsidR="009836E1" w14:paraId="266E4AF6" w14:textId="77777777" w:rsidTr="009836E1">
        <w:tc>
          <w:tcPr>
            <w:tcW w:w="10467" w:type="dxa"/>
          </w:tcPr>
          <w:p w14:paraId="6ED60ED5" w14:textId="77777777" w:rsidR="009836E1" w:rsidRDefault="009836E1" w:rsidP="009836E1">
            <w:pPr>
              <w:jc w:val="both"/>
              <w:rPr>
                <w:rFonts w:ascii="Verdana" w:hAnsi="Verdana"/>
              </w:rPr>
            </w:pPr>
          </w:p>
          <w:p w14:paraId="25040631" w14:textId="77777777" w:rsidR="009836E1" w:rsidRDefault="009836E1" w:rsidP="009836E1">
            <w:pPr>
              <w:jc w:val="both"/>
              <w:rPr>
                <w:rFonts w:ascii="Verdana" w:hAnsi="Verdana"/>
              </w:rPr>
            </w:pPr>
          </w:p>
        </w:tc>
      </w:tr>
      <w:tr w:rsidR="009836E1" w14:paraId="46F2C1EA" w14:textId="77777777" w:rsidTr="009836E1">
        <w:tc>
          <w:tcPr>
            <w:tcW w:w="10467" w:type="dxa"/>
          </w:tcPr>
          <w:p w14:paraId="703E8BF1" w14:textId="77777777" w:rsidR="009836E1" w:rsidRDefault="009836E1" w:rsidP="009836E1">
            <w:pPr>
              <w:jc w:val="both"/>
              <w:rPr>
                <w:rFonts w:ascii="Verdana" w:hAnsi="Verdana"/>
              </w:rPr>
            </w:pPr>
          </w:p>
          <w:p w14:paraId="2A8B8ED1" w14:textId="77777777" w:rsidR="009836E1" w:rsidRDefault="009836E1" w:rsidP="009836E1">
            <w:pPr>
              <w:jc w:val="both"/>
              <w:rPr>
                <w:rFonts w:ascii="Verdana" w:hAnsi="Verdana"/>
              </w:rPr>
            </w:pPr>
          </w:p>
        </w:tc>
      </w:tr>
      <w:tr w:rsidR="009836E1" w14:paraId="045F818E" w14:textId="77777777" w:rsidTr="009836E1">
        <w:tc>
          <w:tcPr>
            <w:tcW w:w="10467" w:type="dxa"/>
          </w:tcPr>
          <w:p w14:paraId="6A060D9D" w14:textId="77777777" w:rsidR="009836E1" w:rsidRDefault="009836E1" w:rsidP="009836E1">
            <w:pPr>
              <w:jc w:val="both"/>
              <w:rPr>
                <w:rFonts w:ascii="Verdana" w:hAnsi="Verdana"/>
              </w:rPr>
            </w:pPr>
          </w:p>
          <w:p w14:paraId="0545378D" w14:textId="77777777" w:rsidR="009836E1" w:rsidRDefault="009836E1" w:rsidP="009836E1">
            <w:pPr>
              <w:jc w:val="both"/>
              <w:rPr>
                <w:rFonts w:ascii="Verdana" w:hAnsi="Verdana"/>
              </w:rPr>
            </w:pPr>
          </w:p>
          <w:p w14:paraId="4B70C4D5" w14:textId="77777777" w:rsidR="006A7583" w:rsidRPr="006A7583" w:rsidRDefault="006A7583" w:rsidP="006A7583">
            <w:pPr>
              <w:pStyle w:val="PargrafodaLista"/>
              <w:numPr>
                <w:ilvl w:val="0"/>
                <w:numId w:val="16"/>
              </w:numPr>
            </w:pPr>
            <w:r w:rsidRPr="006A7583">
              <w:t xml:space="preserve">Como você descreveria os passos e rotinas para atingir os objetivos? </w:t>
            </w:r>
          </w:p>
          <w:p w14:paraId="403C0A74" w14:textId="77777777" w:rsidR="006A7583" w:rsidRPr="00FF2F12" w:rsidRDefault="006A7583" w:rsidP="006A7583">
            <w:pPr>
              <w:jc w:val="both"/>
              <w:rPr>
                <w:rFonts w:ascii="Verdana" w:hAnsi="Verdana"/>
              </w:rPr>
            </w:pPr>
          </w:p>
          <w:tbl>
            <w:tblPr>
              <w:tblStyle w:val="Tabeladorelatriodestatus"/>
              <w:tblW w:w="0" w:type="auto"/>
              <w:tblLook w:val="04A0" w:firstRow="1" w:lastRow="0" w:firstColumn="1" w:lastColumn="0" w:noHBand="0" w:noVBand="1"/>
            </w:tblPr>
            <w:tblGrid>
              <w:gridCol w:w="10251"/>
            </w:tblGrid>
            <w:tr w:rsidR="006A7583" w14:paraId="27F4B4B2" w14:textId="77777777" w:rsidTr="00F67A2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0467" w:type="dxa"/>
                </w:tcPr>
                <w:p w14:paraId="444914AE" w14:textId="09A1D5D6" w:rsidR="00143902" w:rsidRDefault="00143902" w:rsidP="006A7583">
                  <w:pPr>
                    <w:jc w:val="both"/>
                    <w:rPr>
                      <w:caps w:val="0"/>
                      <w:noProof/>
                    </w:rPr>
                  </w:pPr>
                  <w:r>
                    <w:rPr>
                      <w:rFonts w:ascii="Verdana" w:hAnsi="Verdana"/>
                    </w:rPr>
                    <w:t>Primeiramente ia puxar um fio do poste até</w:t>
                  </w:r>
                  <w:r w:rsidR="006E3131">
                    <w:rPr>
                      <w:rFonts w:ascii="Verdana" w:hAnsi="Verdana"/>
                    </w:rPr>
                    <w:t xml:space="preserve"> MEU QUARTO</w:t>
                  </w:r>
                  <w:r>
                    <w:rPr>
                      <w:rFonts w:ascii="Verdana" w:hAnsi="Verdana"/>
                    </w:rPr>
                    <w:t>, depois conectar esse fio a um modem e depois esse modem a um roteador mas quem faz isso é a provedora de internet não eu, eu só contrato o serviço</w:t>
                  </w:r>
                  <w:r w:rsidR="006E3131">
                    <w:rPr>
                      <w:rFonts w:ascii="Verdana" w:hAnsi="Verdana"/>
                    </w:rPr>
                    <w:t>,</w:t>
                  </w:r>
                  <w:r>
                    <w:rPr>
                      <w:rFonts w:ascii="Verdana" w:hAnsi="Verdana"/>
                    </w:rPr>
                    <w:t xml:space="preserve"> o plano de internet que eu quero é o da </w:t>
                  </w:r>
                  <w:r w:rsidR="006E3131">
                    <w:rPr>
                      <w:rFonts w:ascii="Verdana" w:hAnsi="Verdana"/>
                    </w:rPr>
                    <w:t xml:space="preserve">PROVEDORA </w:t>
                  </w:r>
                  <w:r>
                    <w:rPr>
                      <w:rFonts w:ascii="Verdana" w:hAnsi="Verdana"/>
                    </w:rPr>
                    <w:t xml:space="preserve">wsnet </w:t>
                  </w:r>
                  <w:r w:rsidR="006E3131">
                    <w:rPr>
                      <w:rFonts w:ascii="Verdana" w:hAnsi="Verdana"/>
                    </w:rPr>
                    <w:t xml:space="preserve">E O </w:t>
                  </w:r>
                  <w:r>
                    <w:rPr>
                      <w:rFonts w:ascii="Verdana" w:hAnsi="Verdana"/>
                    </w:rPr>
                    <w:t>plano</w:t>
                  </w:r>
                  <w:r w:rsidR="006E3131">
                    <w:rPr>
                      <w:rFonts w:ascii="Verdana" w:hAnsi="Verdana"/>
                    </w:rPr>
                    <w:t xml:space="preserve"> É O</w:t>
                  </w:r>
                  <w:r>
                    <w:rPr>
                      <w:rFonts w:ascii="Verdana" w:hAnsi="Verdana"/>
                    </w:rPr>
                    <w:t xml:space="preserve"> extreme deles que custa R$150,00 por mês e não tem limite de dados</w:t>
                  </w:r>
                </w:p>
                <w:p w14:paraId="3EA1F915" w14:textId="77777777" w:rsidR="00143902" w:rsidRDefault="00143902" w:rsidP="006A7583">
                  <w:pPr>
                    <w:jc w:val="both"/>
                    <w:rPr>
                      <w:caps w:val="0"/>
                      <w:noProof/>
                    </w:rPr>
                  </w:pPr>
                </w:p>
                <w:p w14:paraId="5A69CD45" w14:textId="42AB3F23" w:rsidR="006A7583" w:rsidRDefault="00143902" w:rsidP="006A7583">
                  <w:pPr>
                    <w:jc w:val="both"/>
                    <w:rPr>
                      <w:rFonts w:ascii="Verdana" w:hAnsi="Verdana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D862C64" wp14:editId="4B316742">
                        <wp:extent cx="6128825" cy="3157220"/>
                        <wp:effectExtent l="0" t="0" r="5715" b="5080"/>
                        <wp:docPr id="2" name="Image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37872" cy="3161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A7583" w14:paraId="07D6EA69" w14:textId="77777777" w:rsidTr="00F67A2B">
              <w:tc>
                <w:tcPr>
                  <w:tcW w:w="10467" w:type="dxa"/>
                </w:tcPr>
                <w:p w14:paraId="5C2E6E79" w14:textId="77777777" w:rsidR="006A7583" w:rsidRDefault="00143902" w:rsidP="006A7583">
                  <w:pPr>
                    <w:jc w:val="both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ESPERO QUE A IMAGEM AJUDA A ILUSTRAR</w:t>
                  </w:r>
                </w:p>
                <w:p w14:paraId="1E38DA7B" w14:textId="0C80A48C" w:rsidR="00143902" w:rsidRDefault="00143902" w:rsidP="006A7583">
                  <w:pPr>
                    <w:jc w:val="both"/>
                    <w:rPr>
                      <w:rFonts w:ascii="Verdana" w:hAnsi="Verdana"/>
                      <w:color w:val="FF0000"/>
                    </w:rPr>
                  </w:pPr>
                  <w:r>
                    <w:rPr>
                      <w:rFonts w:ascii="Verdana" w:hAnsi="Verdana"/>
                      <w:color w:val="FF0000"/>
                    </w:rPr>
                    <w:t>VERMELHO = TERRENO DE CAS</w:t>
                  </w:r>
                  <w:r w:rsidR="006E3131">
                    <w:rPr>
                      <w:rFonts w:ascii="Verdana" w:hAnsi="Verdana"/>
                      <w:color w:val="FF0000"/>
                    </w:rPr>
                    <w:t>A</w:t>
                  </w:r>
                </w:p>
                <w:p w14:paraId="459BEF16" w14:textId="77777777" w:rsidR="00143902" w:rsidRDefault="00143902" w:rsidP="006A7583">
                  <w:pPr>
                    <w:jc w:val="both"/>
                    <w:rPr>
                      <w:rFonts w:ascii="Verdana" w:hAnsi="Verdana"/>
                      <w:color w:val="0070C0"/>
                    </w:rPr>
                  </w:pPr>
                  <w:r>
                    <w:rPr>
                      <w:rFonts w:ascii="Verdana" w:hAnsi="Verdana"/>
                      <w:color w:val="0070C0"/>
                    </w:rPr>
                    <w:t>AZUL = MEU KITNET</w:t>
                  </w:r>
                </w:p>
                <w:p w14:paraId="2A11CC4A" w14:textId="71A58D58" w:rsidR="00143902" w:rsidRPr="00143902" w:rsidRDefault="00143902" w:rsidP="006A7583">
                  <w:pPr>
                    <w:jc w:val="both"/>
                    <w:rPr>
                      <w:rFonts w:ascii="Verdana" w:hAnsi="Verdana"/>
                      <w:color w:val="000000" w:themeColor="text1"/>
                    </w:rPr>
                  </w:pPr>
                  <w:r>
                    <w:rPr>
                      <w:rFonts w:ascii="Verdana" w:hAnsi="Verdana"/>
                      <w:color w:val="000000" w:themeColor="text1"/>
                    </w:rPr>
                    <w:t>PRETO = CAMINHO QUE O FIO VAI PERCORRER DO POSTE ATÉ MEU KITNET</w:t>
                  </w:r>
                </w:p>
              </w:tc>
            </w:tr>
            <w:tr w:rsidR="006A7583" w14:paraId="41448659" w14:textId="77777777" w:rsidTr="00F67A2B">
              <w:tc>
                <w:tcPr>
                  <w:tcW w:w="10467" w:type="dxa"/>
                </w:tcPr>
                <w:p w14:paraId="5AEB621C" w14:textId="77777777" w:rsidR="006A7583" w:rsidRDefault="006A7583" w:rsidP="006A7583">
                  <w:pPr>
                    <w:jc w:val="both"/>
                    <w:rPr>
                      <w:rFonts w:ascii="Verdana" w:hAnsi="Verdana"/>
                    </w:rPr>
                  </w:pPr>
                </w:p>
                <w:p w14:paraId="131FAD35" w14:textId="77777777" w:rsidR="006A7583" w:rsidRDefault="006A7583" w:rsidP="006A7583">
                  <w:pPr>
                    <w:jc w:val="both"/>
                    <w:rPr>
                      <w:rFonts w:ascii="Verdana" w:hAnsi="Verdana"/>
                    </w:rPr>
                  </w:pPr>
                </w:p>
              </w:tc>
            </w:tr>
            <w:tr w:rsidR="006A7583" w14:paraId="4B23C09D" w14:textId="77777777" w:rsidTr="00F67A2B">
              <w:tc>
                <w:tcPr>
                  <w:tcW w:w="10467" w:type="dxa"/>
                </w:tcPr>
                <w:p w14:paraId="7CE2D1BB" w14:textId="77777777" w:rsidR="006A7583" w:rsidRDefault="006A7583" w:rsidP="006A7583">
                  <w:pPr>
                    <w:jc w:val="both"/>
                    <w:rPr>
                      <w:rFonts w:ascii="Verdana" w:hAnsi="Verdana"/>
                    </w:rPr>
                  </w:pPr>
                </w:p>
                <w:p w14:paraId="2494E520" w14:textId="77777777" w:rsidR="00B03410" w:rsidRPr="006A7583" w:rsidRDefault="00B03410" w:rsidP="00B03410">
                  <w:pPr>
                    <w:pStyle w:val="PargrafodaLista"/>
                    <w:numPr>
                      <w:ilvl w:val="0"/>
                      <w:numId w:val="16"/>
                    </w:numPr>
                  </w:pPr>
                  <w:r w:rsidRPr="006A7583">
                    <w:t xml:space="preserve">Quais tipos de tecnologia, você adquiriria para atingir os objetivos com performance? </w:t>
                  </w:r>
                </w:p>
                <w:p w14:paraId="7F26CF91" w14:textId="77777777" w:rsidR="00B03410" w:rsidRPr="00FF2F12" w:rsidRDefault="00B03410" w:rsidP="00B03410">
                  <w:pPr>
                    <w:jc w:val="both"/>
                    <w:rPr>
                      <w:rFonts w:ascii="Verdana" w:hAnsi="Verdana"/>
                    </w:rPr>
                  </w:pPr>
                </w:p>
                <w:tbl>
                  <w:tblPr>
                    <w:tblStyle w:val="Tabeladorelatriodestatus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035"/>
                  </w:tblGrid>
                  <w:tr w:rsidR="00B03410" w14:paraId="0C23BD85" w14:textId="77777777" w:rsidTr="00B25EA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tcW w:w="10035" w:type="dxa"/>
                      </w:tcPr>
                      <w:p w14:paraId="0EF5F0CE" w14:textId="674B8462" w:rsidR="00B03410" w:rsidRDefault="00143902" w:rsidP="00B03410">
                        <w:pPr>
                          <w:jc w:val="both"/>
                          <w:rPr>
                            <w:rFonts w:ascii="Verdana" w:hAnsi="Verdana"/>
                          </w:rPr>
                        </w:pPr>
                        <w:r>
                          <w:rPr>
                            <w:rFonts w:ascii="Verdana" w:hAnsi="Verdana"/>
                          </w:rPr>
                          <w:t>A TECNOLOGIA DE COMUNICAÇÃO PARA PODER LIGAR E SOLICITAR A INTERNET, A TECNOLOGIA</w:t>
                        </w:r>
                      </w:p>
                    </w:tc>
                  </w:tr>
                  <w:tr w:rsidR="00B03410" w14:paraId="178A7A30" w14:textId="77777777" w:rsidTr="00B25EA7">
                    <w:tc>
                      <w:tcPr>
                        <w:tcW w:w="10035" w:type="dxa"/>
                      </w:tcPr>
                      <w:p w14:paraId="522A5103" w14:textId="5C1DA274" w:rsidR="00B03410" w:rsidRPr="006E3131" w:rsidRDefault="00B03410" w:rsidP="00B03410">
                        <w:pPr>
                          <w:jc w:val="both"/>
                          <w:rPr>
                            <w:rFonts w:ascii="Verdana" w:hAnsi="Verdana"/>
                            <w:color w:val="7F7F7F" w:themeColor="text1" w:themeTint="80"/>
                          </w:rPr>
                        </w:pPr>
                      </w:p>
                      <w:p w14:paraId="3C72B4AF" w14:textId="1CD0BCCE" w:rsidR="00B03410" w:rsidRPr="006E3131" w:rsidRDefault="00143902" w:rsidP="00B03410">
                        <w:pPr>
                          <w:jc w:val="both"/>
                          <w:rPr>
                            <w:rFonts w:ascii="Verdana" w:hAnsi="Verdana"/>
                            <w:color w:val="7F7F7F" w:themeColor="text1" w:themeTint="80"/>
                          </w:rPr>
                        </w:pPr>
                        <w:r w:rsidRPr="006E3131">
                          <w:rPr>
                            <w:rFonts w:ascii="Verdana" w:hAnsi="Verdana"/>
                            <w:color w:val="7F7F7F" w:themeColor="text1" w:themeTint="80"/>
                          </w:rPr>
                          <w:t>DE LOCOMOÇÃO PARA O TECNICO VIM FAZER A INSTALAÇÃO E A TECNOLOGIA DE PAGAMENTO</w:t>
                        </w:r>
                      </w:p>
                    </w:tc>
                  </w:tr>
                  <w:tr w:rsidR="00B03410" w14:paraId="5791F82C" w14:textId="77777777" w:rsidTr="00B25EA7">
                    <w:tc>
                      <w:tcPr>
                        <w:tcW w:w="10035" w:type="dxa"/>
                      </w:tcPr>
                      <w:p w14:paraId="367E4A65" w14:textId="77777777" w:rsidR="00B03410" w:rsidRPr="006E3131" w:rsidRDefault="00B03410" w:rsidP="00B03410">
                        <w:pPr>
                          <w:jc w:val="both"/>
                          <w:rPr>
                            <w:rFonts w:ascii="Verdana" w:hAnsi="Verdana"/>
                            <w:color w:val="7F7F7F" w:themeColor="text1" w:themeTint="80"/>
                          </w:rPr>
                        </w:pPr>
                      </w:p>
                      <w:p w14:paraId="25F8DF0F" w14:textId="6EF62559" w:rsidR="00B03410" w:rsidRPr="006E3131" w:rsidRDefault="00143902" w:rsidP="00B03410">
                        <w:pPr>
                          <w:jc w:val="both"/>
                          <w:rPr>
                            <w:rFonts w:ascii="Verdana" w:hAnsi="Verdana"/>
                            <w:color w:val="7F7F7F" w:themeColor="text1" w:themeTint="80"/>
                          </w:rPr>
                        </w:pPr>
                        <w:r w:rsidRPr="006E3131">
                          <w:rPr>
                            <w:rFonts w:ascii="Verdana" w:hAnsi="Verdana"/>
                            <w:color w:val="7F7F7F" w:themeColor="text1" w:themeTint="80"/>
                          </w:rPr>
                          <w:t>PARA PAGAR A INTERNET</w:t>
                        </w:r>
                      </w:p>
                    </w:tc>
                  </w:tr>
                  <w:tr w:rsidR="00B25EA7" w14:paraId="45709750" w14:textId="77777777" w:rsidTr="00B25EA7">
                    <w:tc>
                      <w:tcPr>
                        <w:tcW w:w="10035" w:type="dxa"/>
                      </w:tcPr>
                      <w:p w14:paraId="15EA92E5" w14:textId="77777777" w:rsidR="00B25EA7" w:rsidRDefault="00B25EA7" w:rsidP="00B25EA7">
                        <w:pPr>
                          <w:jc w:val="both"/>
                          <w:rPr>
                            <w:rFonts w:ascii="Verdana" w:hAnsi="Verdana"/>
                          </w:rPr>
                        </w:pPr>
                      </w:p>
                      <w:p w14:paraId="631205AD" w14:textId="77777777" w:rsidR="00B25EA7" w:rsidRDefault="00B25EA7" w:rsidP="00B25EA7">
                        <w:pPr>
                          <w:jc w:val="both"/>
                          <w:rPr>
                            <w:rFonts w:ascii="Verdana" w:hAnsi="Verdana"/>
                          </w:rPr>
                        </w:pPr>
                      </w:p>
                    </w:tc>
                  </w:tr>
                  <w:tr w:rsidR="00B25EA7" w14:paraId="7028849B" w14:textId="77777777" w:rsidTr="00B25EA7">
                    <w:tc>
                      <w:tcPr>
                        <w:tcW w:w="10035" w:type="dxa"/>
                      </w:tcPr>
                      <w:p w14:paraId="0B69AD42" w14:textId="77777777" w:rsidR="00B25EA7" w:rsidRDefault="00B25EA7" w:rsidP="00B25EA7">
                        <w:pPr>
                          <w:jc w:val="both"/>
                          <w:rPr>
                            <w:rFonts w:ascii="Verdana" w:hAnsi="Verdana"/>
                          </w:rPr>
                        </w:pPr>
                      </w:p>
                    </w:tc>
                  </w:tr>
                </w:tbl>
                <w:p w14:paraId="5D742106" w14:textId="77777777" w:rsidR="006A7583" w:rsidRDefault="006A7583" w:rsidP="006A7583">
                  <w:pPr>
                    <w:jc w:val="both"/>
                    <w:rPr>
                      <w:rFonts w:ascii="Verdana" w:hAnsi="Verdana"/>
                    </w:rPr>
                  </w:pPr>
                </w:p>
              </w:tc>
            </w:tr>
          </w:tbl>
          <w:p w14:paraId="35A13448" w14:textId="77777777" w:rsidR="006A7583" w:rsidRDefault="006A7583" w:rsidP="009836E1">
            <w:pPr>
              <w:jc w:val="both"/>
              <w:rPr>
                <w:rFonts w:ascii="Verdana" w:hAnsi="Verdana"/>
              </w:rPr>
            </w:pPr>
          </w:p>
        </w:tc>
      </w:tr>
    </w:tbl>
    <w:p w14:paraId="5EF9DE6E" w14:textId="77777777" w:rsidR="00B03410" w:rsidRDefault="00B03410" w:rsidP="006A7583"/>
    <w:p w14:paraId="32D7047E" w14:textId="77777777" w:rsidR="00B03410" w:rsidRDefault="00B03410" w:rsidP="006A7583"/>
    <w:p w14:paraId="7DD42A24" w14:textId="77777777" w:rsidR="00B03410" w:rsidRPr="006A7583" w:rsidRDefault="00B03410" w:rsidP="00B03410">
      <w:pPr>
        <w:numPr>
          <w:ilvl w:val="0"/>
          <w:numId w:val="16"/>
        </w:numPr>
      </w:pPr>
      <w:r w:rsidRPr="006A7583">
        <w:t xml:space="preserve">Como você manteria tudo funcionando com segurança e disponibilidade? </w:t>
      </w:r>
    </w:p>
    <w:p w14:paraId="4F619526" w14:textId="77777777" w:rsidR="00B03410" w:rsidRPr="00FF2F12" w:rsidRDefault="00B03410" w:rsidP="00B03410">
      <w:pPr>
        <w:jc w:val="both"/>
        <w:rPr>
          <w:rFonts w:ascii="Verdana" w:hAnsi="Verdana"/>
        </w:rPr>
      </w:pPr>
    </w:p>
    <w:tbl>
      <w:tblPr>
        <w:tblStyle w:val="Tabeladorelatriodestatus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B03410" w14:paraId="3A2BD2BC" w14:textId="77777777" w:rsidTr="00F67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67" w:type="dxa"/>
          </w:tcPr>
          <w:p w14:paraId="6DA3A633" w14:textId="6842CBC7" w:rsidR="00B03410" w:rsidRDefault="00143902" w:rsidP="00F67A2B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PAGANDO TANTO A CONTA DE ENERGIA E A MENSALIDADE DA INTERNET, COM MEU PRóprio</w:t>
            </w:r>
          </w:p>
        </w:tc>
      </w:tr>
      <w:tr w:rsidR="00B03410" w14:paraId="22824AAC" w14:textId="77777777" w:rsidTr="00F67A2B">
        <w:tc>
          <w:tcPr>
            <w:tcW w:w="10467" w:type="dxa"/>
          </w:tcPr>
          <w:p w14:paraId="3E4058D4" w14:textId="77777777" w:rsidR="00B03410" w:rsidRDefault="00B03410" w:rsidP="00F67A2B">
            <w:pPr>
              <w:jc w:val="both"/>
              <w:rPr>
                <w:rFonts w:ascii="Verdana" w:hAnsi="Verdana"/>
              </w:rPr>
            </w:pPr>
          </w:p>
          <w:p w14:paraId="459C9163" w14:textId="608FF58A" w:rsidR="00B03410" w:rsidRDefault="00143902" w:rsidP="00F67A2B">
            <w:pPr>
              <w:jc w:val="both"/>
              <w:rPr>
                <w:rFonts w:ascii="Verdana" w:hAnsi="Verdana"/>
              </w:rPr>
            </w:pPr>
            <w:r w:rsidRPr="00143902">
              <w:rPr>
                <w:rFonts w:ascii="Verdana" w:hAnsi="Verdana"/>
                <w:color w:val="7F7F7F" w:themeColor="text1" w:themeTint="80"/>
              </w:rPr>
              <w:t xml:space="preserve">CONHECIMENTO EM REDES </w:t>
            </w:r>
            <w:r>
              <w:rPr>
                <w:rFonts w:ascii="Verdana" w:hAnsi="Verdana"/>
                <w:color w:val="7F7F7F" w:themeColor="text1" w:themeTint="80"/>
              </w:rPr>
              <w:t>PARA FAZER A MANUNTENÇÃO CASO PRECISE E COM O SUPORTE</w:t>
            </w:r>
          </w:p>
        </w:tc>
      </w:tr>
      <w:tr w:rsidR="00B03410" w14:paraId="62E02AA1" w14:textId="77777777" w:rsidTr="006E3131">
        <w:trPr>
          <w:trHeight w:val="70"/>
        </w:trPr>
        <w:tc>
          <w:tcPr>
            <w:tcW w:w="10467" w:type="dxa"/>
          </w:tcPr>
          <w:p w14:paraId="7B777BCD" w14:textId="77777777" w:rsidR="00B03410" w:rsidRDefault="00B03410" w:rsidP="00F67A2B">
            <w:pPr>
              <w:jc w:val="both"/>
              <w:rPr>
                <w:rFonts w:ascii="Verdana" w:hAnsi="Verdana"/>
              </w:rPr>
            </w:pPr>
          </w:p>
          <w:p w14:paraId="31D56714" w14:textId="69008065" w:rsidR="00B03410" w:rsidRDefault="00143902" w:rsidP="00F67A2B">
            <w:pPr>
              <w:jc w:val="both"/>
              <w:rPr>
                <w:rFonts w:ascii="Verdana" w:hAnsi="Verdana"/>
              </w:rPr>
            </w:pPr>
            <w:r w:rsidRPr="006E3131">
              <w:rPr>
                <w:rFonts w:ascii="Verdana" w:hAnsi="Verdana"/>
                <w:color w:val="7F7F7F" w:themeColor="text1" w:themeTint="80"/>
              </w:rPr>
              <w:t>DISPONIBILIZADO PELA PROVEDORA DE INTERNET.</w:t>
            </w:r>
          </w:p>
        </w:tc>
      </w:tr>
      <w:tr w:rsidR="00B25EA7" w14:paraId="7EAA232F" w14:textId="77777777" w:rsidTr="00F67A2B">
        <w:tc>
          <w:tcPr>
            <w:tcW w:w="10467" w:type="dxa"/>
          </w:tcPr>
          <w:p w14:paraId="4CD03D73" w14:textId="77777777" w:rsidR="00B25EA7" w:rsidRDefault="00B25EA7" w:rsidP="00B25EA7">
            <w:pPr>
              <w:jc w:val="both"/>
              <w:rPr>
                <w:rFonts w:ascii="Verdana" w:hAnsi="Verdana"/>
              </w:rPr>
            </w:pPr>
          </w:p>
          <w:p w14:paraId="6BD2523F" w14:textId="77777777" w:rsidR="00B25EA7" w:rsidRDefault="00B25EA7" w:rsidP="00B25EA7">
            <w:pPr>
              <w:jc w:val="both"/>
              <w:rPr>
                <w:rFonts w:ascii="Verdana" w:hAnsi="Verdana"/>
              </w:rPr>
            </w:pPr>
          </w:p>
        </w:tc>
      </w:tr>
      <w:tr w:rsidR="00B25EA7" w14:paraId="798A4A3C" w14:textId="77777777" w:rsidTr="00F67A2B">
        <w:tc>
          <w:tcPr>
            <w:tcW w:w="10467" w:type="dxa"/>
          </w:tcPr>
          <w:p w14:paraId="6014BC48" w14:textId="77777777" w:rsidR="00B25EA7" w:rsidRDefault="00B25EA7" w:rsidP="00B25EA7">
            <w:pPr>
              <w:jc w:val="both"/>
              <w:rPr>
                <w:rFonts w:ascii="Verdana" w:hAnsi="Verdana"/>
              </w:rPr>
            </w:pPr>
          </w:p>
          <w:p w14:paraId="1687F9E3" w14:textId="77777777" w:rsidR="00B25EA7" w:rsidRDefault="00B25EA7" w:rsidP="00B25EA7">
            <w:pPr>
              <w:jc w:val="both"/>
              <w:rPr>
                <w:rFonts w:ascii="Verdana" w:hAnsi="Verdana"/>
              </w:rPr>
            </w:pPr>
          </w:p>
        </w:tc>
      </w:tr>
    </w:tbl>
    <w:p w14:paraId="494ED8A8" w14:textId="77777777" w:rsidR="00FA7F86" w:rsidRPr="00E45BD2" w:rsidRDefault="00FA7F86" w:rsidP="00B25EA7"/>
    <w:sectPr w:rsidR="00FA7F86" w:rsidRPr="00E45BD2" w:rsidSect="00E45BD2">
      <w:headerReference w:type="default" r:id="rId11"/>
      <w:footerReference w:type="default" r:id="rId12"/>
      <w:headerReference w:type="first" r:id="rId13"/>
      <w:pgSz w:w="11907" w:h="16839" w:code="9"/>
      <w:pgMar w:top="720" w:right="720" w:bottom="720" w:left="720" w:header="57" w:footer="5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E8625" w14:textId="77777777" w:rsidR="004450DA" w:rsidRDefault="004450DA">
      <w:pPr>
        <w:spacing w:before="0" w:after="0"/>
      </w:pPr>
      <w:r>
        <w:separator/>
      </w:r>
    </w:p>
  </w:endnote>
  <w:endnote w:type="continuationSeparator" w:id="0">
    <w:p w14:paraId="1D579777" w14:textId="77777777" w:rsidR="004450DA" w:rsidRDefault="004450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BF024" w14:textId="77777777" w:rsidR="00A14568" w:rsidRDefault="0009217F">
    <w:pPr>
      <w:pStyle w:val="rodap"/>
    </w:pPr>
    <w:r>
      <w:t>Página</w:t>
    </w:r>
    <w:r>
      <w:fldChar w:fldCharType="begin"/>
    </w:r>
    <w:r>
      <w:instrText>page</w:instrText>
    </w:r>
    <w:r>
      <w:fldChar w:fldCharType="separate"/>
    </w:r>
    <w:r w:rsidR="00B25EA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53E9D" w14:textId="77777777" w:rsidR="004450DA" w:rsidRDefault="004450DA">
      <w:pPr>
        <w:spacing w:before="0" w:after="0"/>
      </w:pPr>
      <w:r>
        <w:separator/>
      </w:r>
    </w:p>
  </w:footnote>
  <w:footnote w:type="continuationSeparator" w:id="0">
    <w:p w14:paraId="58052D39" w14:textId="77777777" w:rsidR="004450DA" w:rsidRDefault="004450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D33D4" w14:textId="77777777" w:rsidR="00C5462B" w:rsidRPr="00444FED" w:rsidRDefault="007E554E" w:rsidP="00C5462B">
    <w:pPr>
      <w:pStyle w:val="Ttulo"/>
      <w:rPr>
        <w:b/>
        <w:color w:val="auto"/>
      </w:rPr>
    </w:pPr>
    <w:r w:rsidRPr="00444FED">
      <w:rPr>
        <w:b/>
        <w:noProof/>
        <w:color w:val="auto"/>
      </w:rPr>
      <w:t xml:space="preserve"> Análise de CasO</w:t>
    </w:r>
  </w:p>
  <w:p w14:paraId="5D1A2E8B" w14:textId="77777777" w:rsidR="00C5462B" w:rsidRPr="00444FED" w:rsidRDefault="00BB4D7B" w:rsidP="00BB4D7B">
    <w:pPr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</w:pPr>
    <w:r w:rsidRPr="00444FED"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  <w:t>Gerência de Projetos com ênfase em PMI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A9EA4B" w14:textId="77777777" w:rsidR="00A14568" w:rsidRPr="00A20406" w:rsidRDefault="000C2C31" w:rsidP="005F6074">
    <w:pPr>
      <w:pStyle w:val="Ttulo"/>
      <w:rPr>
        <w:b/>
        <w:color w:val="auto"/>
      </w:rPr>
    </w:pPr>
    <w:r>
      <w:rPr>
        <w:b/>
        <w:noProof/>
        <w:color w:val="auto"/>
      </w:rPr>
      <w:drawing>
        <wp:anchor distT="0" distB="0" distL="114300" distR="114300" simplePos="0" relativeHeight="251661312" behindDoc="0" locked="0" layoutInCell="1" allowOverlap="1" wp14:anchorId="43A87BB4" wp14:editId="319E7FC2">
          <wp:simplePos x="0" y="0"/>
          <wp:positionH relativeFrom="column">
            <wp:posOffset>5314950</wp:posOffset>
          </wp:positionH>
          <wp:positionV relativeFrom="paragraph">
            <wp:posOffset>268605</wp:posOffset>
          </wp:positionV>
          <wp:extent cx="1250950" cy="448310"/>
          <wp:effectExtent l="0" t="0" r="6350" b="889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0950" cy="448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45BD2" w:rsidRPr="00A20406">
      <w:rPr>
        <w:b/>
        <w:noProof/>
        <w:color w:val="auto"/>
      </w:rPr>
      <w:t>Análise de CasO</w:t>
    </w:r>
  </w:p>
  <w:p w14:paraId="668E25E5" w14:textId="77777777" w:rsidR="00BB4D7B" w:rsidRPr="00A20406" w:rsidRDefault="006A7583" w:rsidP="00BB4D7B">
    <w:pPr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</w:pPr>
    <w:r>
      <w:rPr>
        <w:rFonts w:asciiTheme="majorHAnsi" w:eastAsiaTheme="majorEastAsia" w:hAnsiTheme="majorHAnsi" w:cstheme="majorBidi"/>
        <w:b/>
        <w:caps/>
        <w:color w:val="auto"/>
        <w:kern w:val="28"/>
        <w:sz w:val="18"/>
        <w:szCs w:val="18"/>
      </w:rPr>
      <w:t>TECNOLOGIA DA INFORMAÇÃO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E29A3"/>
    <w:multiLevelType w:val="hybridMultilevel"/>
    <w:tmpl w:val="002CFC8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C3BB0"/>
    <w:multiLevelType w:val="hybridMultilevel"/>
    <w:tmpl w:val="EF66C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306FC"/>
    <w:multiLevelType w:val="hybridMultilevel"/>
    <w:tmpl w:val="8AA08A42"/>
    <w:lvl w:ilvl="0" w:tplc="DE3066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5833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E837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70DF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E6C4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44CE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A6E7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9A77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1A4E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C1550A"/>
    <w:multiLevelType w:val="hybridMultilevel"/>
    <w:tmpl w:val="68562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7047B"/>
    <w:multiLevelType w:val="hybridMultilevel"/>
    <w:tmpl w:val="0548F8B2"/>
    <w:lvl w:ilvl="0" w:tplc="644ACA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9E0D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30D4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3AA6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E290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427A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838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4A6F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BCFB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B40098"/>
    <w:multiLevelType w:val="hybridMultilevel"/>
    <w:tmpl w:val="04C2F49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23D93"/>
    <w:multiLevelType w:val="hybridMultilevel"/>
    <w:tmpl w:val="FD6002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E40EE"/>
    <w:multiLevelType w:val="hybridMultilevel"/>
    <w:tmpl w:val="3AF64D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92F32"/>
    <w:multiLevelType w:val="hybridMultilevel"/>
    <w:tmpl w:val="6D524C08"/>
    <w:lvl w:ilvl="0" w:tplc="DE3066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625E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AEE3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E0A7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3C42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5CBC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3EE7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5C04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D43B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242CB0"/>
    <w:multiLevelType w:val="hybridMultilevel"/>
    <w:tmpl w:val="2CC2722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74140"/>
    <w:multiLevelType w:val="hybridMultilevel"/>
    <w:tmpl w:val="D73809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9B37F4"/>
    <w:multiLevelType w:val="hybridMultilevel"/>
    <w:tmpl w:val="A33A6744"/>
    <w:lvl w:ilvl="0" w:tplc="0060A4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28E7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2AD6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04E3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7AD2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9003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1EBC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B852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56B0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B8027E"/>
    <w:multiLevelType w:val="hybridMultilevel"/>
    <w:tmpl w:val="F5E03C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36341D"/>
    <w:multiLevelType w:val="hybridMultilevel"/>
    <w:tmpl w:val="375625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9F4827"/>
    <w:multiLevelType w:val="hybridMultilevel"/>
    <w:tmpl w:val="A27AB39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E4DC2"/>
    <w:multiLevelType w:val="hybridMultilevel"/>
    <w:tmpl w:val="1A0CA0B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C37A4C"/>
    <w:multiLevelType w:val="hybridMultilevel"/>
    <w:tmpl w:val="EF66C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5142EB"/>
    <w:multiLevelType w:val="hybridMultilevel"/>
    <w:tmpl w:val="EF66C5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B83688"/>
    <w:multiLevelType w:val="hybridMultilevel"/>
    <w:tmpl w:val="1A0CA0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13"/>
  </w:num>
  <w:num w:numId="4">
    <w:abstractNumId w:val="6"/>
  </w:num>
  <w:num w:numId="5">
    <w:abstractNumId w:val="1"/>
  </w:num>
  <w:num w:numId="6">
    <w:abstractNumId w:val="18"/>
  </w:num>
  <w:num w:numId="7">
    <w:abstractNumId w:val="16"/>
  </w:num>
  <w:num w:numId="8">
    <w:abstractNumId w:val="17"/>
  </w:num>
  <w:num w:numId="9">
    <w:abstractNumId w:val="3"/>
  </w:num>
  <w:num w:numId="10">
    <w:abstractNumId w:val="14"/>
  </w:num>
  <w:num w:numId="11">
    <w:abstractNumId w:val="0"/>
  </w:num>
  <w:num w:numId="12">
    <w:abstractNumId w:val="7"/>
  </w:num>
  <w:num w:numId="13">
    <w:abstractNumId w:val="9"/>
  </w:num>
  <w:num w:numId="14">
    <w:abstractNumId w:val="5"/>
  </w:num>
  <w:num w:numId="15">
    <w:abstractNumId w:val="12"/>
  </w:num>
  <w:num w:numId="16">
    <w:abstractNumId w:val="8"/>
  </w:num>
  <w:num w:numId="17">
    <w:abstractNumId w:val="11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2C0"/>
    <w:rsid w:val="00003A1B"/>
    <w:rsid w:val="00011C34"/>
    <w:rsid w:val="00033910"/>
    <w:rsid w:val="00034DF0"/>
    <w:rsid w:val="00044102"/>
    <w:rsid w:val="000609EB"/>
    <w:rsid w:val="00067EA7"/>
    <w:rsid w:val="0007067F"/>
    <w:rsid w:val="0008791C"/>
    <w:rsid w:val="0009217F"/>
    <w:rsid w:val="000C2C31"/>
    <w:rsid w:val="000D35EB"/>
    <w:rsid w:val="00130048"/>
    <w:rsid w:val="00143902"/>
    <w:rsid w:val="001620F0"/>
    <w:rsid w:val="001D4FAD"/>
    <w:rsid w:val="002001E9"/>
    <w:rsid w:val="002035D3"/>
    <w:rsid w:val="002114B7"/>
    <w:rsid w:val="00216B6C"/>
    <w:rsid w:val="002317B3"/>
    <w:rsid w:val="00243E59"/>
    <w:rsid w:val="00281F07"/>
    <w:rsid w:val="00300C51"/>
    <w:rsid w:val="00393DDF"/>
    <w:rsid w:val="003E4949"/>
    <w:rsid w:val="00437441"/>
    <w:rsid w:val="00444FED"/>
    <w:rsid w:val="004450DA"/>
    <w:rsid w:val="00466E75"/>
    <w:rsid w:val="00493B3D"/>
    <w:rsid w:val="00514B9D"/>
    <w:rsid w:val="00537988"/>
    <w:rsid w:val="005903EE"/>
    <w:rsid w:val="005C5706"/>
    <w:rsid w:val="005D0C77"/>
    <w:rsid w:val="005D34E4"/>
    <w:rsid w:val="005F6074"/>
    <w:rsid w:val="006945D8"/>
    <w:rsid w:val="006A0D35"/>
    <w:rsid w:val="006A1663"/>
    <w:rsid w:val="006A7583"/>
    <w:rsid w:val="006E3131"/>
    <w:rsid w:val="006E4D24"/>
    <w:rsid w:val="00732A18"/>
    <w:rsid w:val="0077367B"/>
    <w:rsid w:val="007E2EAB"/>
    <w:rsid w:val="007E554E"/>
    <w:rsid w:val="00802AFC"/>
    <w:rsid w:val="00866B8B"/>
    <w:rsid w:val="008B0E7B"/>
    <w:rsid w:val="008E7B61"/>
    <w:rsid w:val="008F55A0"/>
    <w:rsid w:val="00902D3D"/>
    <w:rsid w:val="009836E1"/>
    <w:rsid w:val="009C5CFB"/>
    <w:rsid w:val="009D01E4"/>
    <w:rsid w:val="00A06D27"/>
    <w:rsid w:val="00A14568"/>
    <w:rsid w:val="00A20406"/>
    <w:rsid w:val="00A2044F"/>
    <w:rsid w:val="00A602C0"/>
    <w:rsid w:val="00A61713"/>
    <w:rsid w:val="00AD6883"/>
    <w:rsid w:val="00AE21A4"/>
    <w:rsid w:val="00B025BC"/>
    <w:rsid w:val="00B03410"/>
    <w:rsid w:val="00B2398D"/>
    <w:rsid w:val="00B25EA7"/>
    <w:rsid w:val="00BB4D7B"/>
    <w:rsid w:val="00BD2614"/>
    <w:rsid w:val="00BF369C"/>
    <w:rsid w:val="00C27CE3"/>
    <w:rsid w:val="00C303AE"/>
    <w:rsid w:val="00C34EEB"/>
    <w:rsid w:val="00C5462B"/>
    <w:rsid w:val="00CA6BDA"/>
    <w:rsid w:val="00CB6E32"/>
    <w:rsid w:val="00D651F1"/>
    <w:rsid w:val="00D67254"/>
    <w:rsid w:val="00DB557F"/>
    <w:rsid w:val="00DE56BE"/>
    <w:rsid w:val="00E45BD2"/>
    <w:rsid w:val="00E65482"/>
    <w:rsid w:val="00EB786B"/>
    <w:rsid w:val="00EC717F"/>
    <w:rsid w:val="00ED6A81"/>
    <w:rsid w:val="00EF0B73"/>
    <w:rsid w:val="00EF7A86"/>
    <w:rsid w:val="00F13450"/>
    <w:rsid w:val="00F31549"/>
    <w:rsid w:val="00F6112C"/>
    <w:rsid w:val="00FA7F86"/>
    <w:rsid w:val="00FC64A9"/>
    <w:rsid w:val="00FD6349"/>
    <w:rsid w:val="00FF2F12"/>
    <w:rsid w:val="00FF45E4"/>
    <w:rsid w:val="00FF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5FB5CE"/>
  <w15:chartTrackingRefBased/>
  <w15:docId w15:val="{AD64D623-B373-4006-AF76-9213C6F7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acdottulo1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cabealho">
    <w:name w:val="cabeçalho"/>
    <w:basedOn w:val="Normal"/>
    <w:link w:val="Caracdocabealho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aracdocabealho">
    <w:name w:val="Carac do cabeçalho"/>
    <w:basedOn w:val="Fontepargpadr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acdorodap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aracdorodap">
    <w:name w:val="Carac do rodapé"/>
    <w:basedOn w:val="Fontepargpadro"/>
    <w:link w:val="rodap"/>
    <w:uiPriority w:val="99"/>
    <w:rPr>
      <w:kern w:val="20"/>
    </w:rPr>
  </w:style>
  <w:style w:type="paragraph" w:customStyle="1" w:styleId="Semespaamento">
    <w:name w:val="Sem espaçamento"/>
    <w:link w:val="Semcaracdeespaamento"/>
    <w:uiPriority w:val="1"/>
    <w:qFormat/>
    <w:pPr>
      <w:spacing w:before="0" w:after="0"/>
    </w:pPr>
  </w:style>
  <w:style w:type="character" w:styleId="Forte">
    <w:name w:val="Strong"/>
    <w:basedOn w:val="Fontepargpadro"/>
    <w:uiPriority w:val="1"/>
    <w:unhideWhenUsed/>
    <w:qFormat/>
    <w:rPr>
      <w:b/>
      <w:bCs/>
    </w:rPr>
  </w:style>
  <w:style w:type="character" w:customStyle="1" w:styleId="Semcaracdeespaamento">
    <w:name w:val="Sem carac de espaçamento"/>
    <w:basedOn w:val="Fontepargpadro"/>
    <w:link w:val="Semespaamento"/>
    <w:uiPriority w:val="1"/>
  </w:style>
  <w:style w:type="table" w:customStyle="1" w:styleId="Gradedatabela">
    <w:name w:val="Grade da tabela"/>
    <w:basedOn w:val="Tabela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styleId="Encerramento">
    <w:name w:val="Closing"/>
    <w:basedOn w:val="Normal"/>
    <w:link w:val="EncerramentoChar"/>
    <w:uiPriority w:val="99"/>
    <w:unhideWhenUsed/>
    <w:pPr>
      <w:spacing w:before="600" w:after="80"/>
    </w:pPr>
  </w:style>
  <w:style w:type="character" w:customStyle="1" w:styleId="EncerramentoChar">
    <w:name w:val="Encerramento Char"/>
    <w:basedOn w:val="Fontepargpadro"/>
    <w:link w:val="Encerramento"/>
    <w:uiPriority w:val="99"/>
    <w:rPr>
      <w:kern w:val="20"/>
    </w:rPr>
  </w:style>
  <w:style w:type="table" w:customStyle="1" w:styleId="Tabeladorelatriodestatus">
    <w:name w:val="Tabela do relatório de status"/>
    <w:basedOn w:val="Tabelanormal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Caracdottulo1">
    <w:name w:val="Carac do título 1"/>
    <w:basedOn w:val="Fontepargpadro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Cabealho0">
    <w:name w:val="header"/>
    <w:basedOn w:val="Normal"/>
    <w:link w:val="Cabealho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0"/>
    <w:uiPriority w:val="99"/>
    <w:rsid w:val="00493B3D"/>
    <w:rPr>
      <w:kern w:val="20"/>
    </w:rPr>
  </w:style>
  <w:style w:type="paragraph" w:styleId="Rodap0">
    <w:name w:val="footer"/>
    <w:basedOn w:val="Normal"/>
    <w:link w:val="RodapChar"/>
    <w:uiPriority w:val="99"/>
    <w:unhideWhenUsed/>
    <w:rsid w:val="00493B3D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0"/>
    <w:uiPriority w:val="99"/>
    <w:rsid w:val="00493B3D"/>
    <w:rPr>
      <w:kern w:val="20"/>
    </w:rPr>
  </w:style>
  <w:style w:type="table" w:styleId="TabeladeGrade4-nfase1">
    <w:name w:val="Grid Table 4 Accent 1"/>
    <w:basedOn w:val="Tabelanormal"/>
    <w:uiPriority w:val="49"/>
    <w:rsid w:val="00300C51"/>
    <w:pPr>
      <w:spacing w:after="0"/>
    </w:pPr>
    <w:tblPr>
      <w:tblStyleRowBandSize w:val="1"/>
      <w:tblStyleColBandSize w:val="1"/>
      <w:tblBorders>
        <w:top w:val="single" w:sz="4" w:space="0" w:color="B1C0CD" w:themeColor="accent1" w:themeTint="99"/>
        <w:left w:val="single" w:sz="4" w:space="0" w:color="B1C0CD" w:themeColor="accent1" w:themeTint="99"/>
        <w:bottom w:val="single" w:sz="4" w:space="0" w:color="B1C0CD" w:themeColor="accent1" w:themeTint="99"/>
        <w:right w:val="single" w:sz="4" w:space="0" w:color="B1C0CD" w:themeColor="accent1" w:themeTint="99"/>
        <w:insideH w:val="single" w:sz="4" w:space="0" w:color="B1C0CD" w:themeColor="accent1" w:themeTint="99"/>
        <w:insideV w:val="single" w:sz="4" w:space="0" w:color="B1C0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97AD" w:themeColor="accent1"/>
          <w:left w:val="single" w:sz="4" w:space="0" w:color="7E97AD" w:themeColor="accent1"/>
          <w:bottom w:val="single" w:sz="4" w:space="0" w:color="7E97AD" w:themeColor="accent1"/>
          <w:right w:val="single" w:sz="4" w:space="0" w:color="7E97AD" w:themeColor="accent1"/>
          <w:insideH w:val="nil"/>
          <w:insideV w:val="nil"/>
        </w:tcBorders>
        <w:shd w:val="clear" w:color="auto" w:fill="7E97AD" w:themeFill="accent1"/>
      </w:tcPr>
    </w:tblStylePr>
    <w:tblStylePr w:type="lastRow">
      <w:rPr>
        <w:b/>
        <w:bCs/>
      </w:rPr>
      <w:tblPr/>
      <w:tcPr>
        <w:tcBorders>
          <w:top w:val="double" w:sz="4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6945D8"/>
    <w:pPr>
      <w:ind w:left="720"/>
      <w:contextualSpacing/>
    </w:pPr>
  </w:style>
  <w:style w:type="table" w:styleId="TabeladeGrade4">
    <w:name w:val="Grid Table 4"/>
    <w:basedOn w:val="Tabelanormal"/>
    <w:uiPriority w:val="49"/>
    <w:rsid w:val="00A2040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4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71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41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10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5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dbra\AppData\Roaming\Microsoft\Templates\Relat&#243;rio%20de%20progresso%20do%20projeto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SelectedStyle="\APA.XSL" StyleName="APA"/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D6505B-B9F2-42D1-AEBF-81D1B86F47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progresso do projeto</Template>
  <TotalTime>5</TotalTime>
  <Pages>2</Pages>
  <Words>263</Words>
  <Characters>1422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Fernando Brandão</dc:creator>
  <cp:keywords/>
  <cp:lastModifiedBy>DAVID RAFAEL MARIANO DOS SANTOS MOURA</cp:lastModifiedBy>
  <cp:revision>2</cp:revision>
  <dcterms:created xsi:type="dcterms:W3CDTF">2020-08-20T20:39:00Z</dcterms:created>
  <dcterms:modified xsi:type="dcterms:W3CDTF">2020-08-20T20:39:00Z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